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088A" w14:textId="77777777" w:rsidR="000E3BCB" w:rsidRDefault="000E3BCB">
      <w:pPr>
        <w:jc w:val="right"/>
        <w:rPr>
          <w:rFonts w:ascii="Arial Narrow" w:hAnsi="Arial Narrow"/>
          <w:sz w:val="24"/>
        </w:rPr>
      </w:pPr>
    </w:p>
    <w:p w14:paraId="5A655991" w14:textId="0E4FBC96" w:rsidR="000E3BCB" w:rsidRDefault="00213A36">
      <w:pPr>
        <w:jc w:val="right"/>
        <w:rPr>
          <w:rFonts w:ascii="Arial Narrow" w:hAnsi="Arial Narrow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C6812F8" wp14:editId="5AAF334B">
            <wp:simplePos x="0" y="0"/>
            <wp:positionH relativeFrom="column">
              <wp:posOffset>1737360</wp:posOffset>
            </wp:positionH>
            <wp:positionV relativeFrom="paragraph">
              <wp:posOffset>98425</wp:posOffset>
            </wp:positionV>
            <wp:extent cx="5553075" cy="539115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9FBCB" w14:textId="77777777" w:rsidR="0048640E" w:rsidRDefault="0048640E">
      <w:pPr>
        <w:jc w:val="right"/>
        <w:rPr>
          <w:rFonts w:ascii="Arial Narrow" w:hAnsi="Arial Narrow" w:cs="Arial"/>
          <w:sz w:val="24"/>
        </w:rPr>
      </w:pPr>
    </w:p>
    <w:p w14:paraId="4EAD9F12" w14:textId="77777777" w:rsidR="0048640E" w:rsidRDefault="0048640E">
      <w:pPr>
        <w:jc w:val="right"/>
        <w:rPr>
          <w:rFonts w:ascii="Arial Narrow" w:hAnsi="Arial Narrow" w:cs="Arial"/>
          <w:sz w:val="24"/>
        </w:rPr>
      </w:pPr>
    </w:p>
    <w:p w14:paraId="75BC46FC" w14:textId="65C43041" w:rsidR="000B3DA8" w:rsidRDefault="000B3DA8">
      <w:pPr>
        <w:jc w:val="right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Curitiba, </w:t>
      </w:r>
      <w:r w:rsidR="00EA705F">
        <w:rPr>
          <w:rFonts w:ascii="Arial Narrow" w:hAnsi="Arial Narrow" w:cs="Arial"/>
          <w:sz w:val="24"/>
        </w:rPr>
        <w:t>4</w:t>
      </w:r>
      <w:r w:rsidR="009A188F">
        <w:rPr>
          <w:rFonts w:ascii="Arial Narrow" w:hAnsi="Arial Narrow" w:cs="Arial"/>
          <w:sz w:val="24"/>
        </w:rPr>
        <w:t xml:space="preserve"> de</w:t>
      </w:r>
      <w:r w:rsidR="0007564E">
        <w:rPr>
          <w:rFonts w:ascii="Arial Narrow" w:hAnsi="Arial Narrow" w:cs="Arial"/>
          <w:sz w:val="24"/>
        </w:rPr>
        <w:t xml:space="preserve"> </w:t>
      </w:r>
      <w:r w:rsidR="00EA705F">
        <w:rPr>
          <w:rFonts w:ascii="Arial Narrow" w:hAnsi="Arial Narrow" w:cs="Arial"/>
          <w:sz w:val="24"/>
        </w:rPr>
        <w:t>dezembro</w:t>
      </w:r>
      <w:r w:rsidR="00A5396F">
        <w:rPr>
          <w:rFonts w:ascii="Arial Narrow" w:hAnsi="Arial Narrow" w:cs="Arial"/>
          <w:sz w:val="24"/>
        </w:rPr>
        <w:t xml:space="preserve"> de</w:t>
      </w:r>
      <w:r w:rsidR="00074F6E">
        <w:rPr>
          <w:rFonts w:ascii="Arial Narrow" w:hAnsi="Arial Narrow" w:cs="Arial"/>
          <w:sz w:val="24"/>
        </w:rPr>
        <w:t xml:space="preserve"> </w:t>
      </w:r>
      <w:r w:rsidR="00A5396F">
        <w:rPr>
          <w:rFonts w:ascii="Arial Narrow" w:hAnsi="Arial Narrow" w:cs="Arial"/>
          <w:sz w:val="24"/>
        </w:rPr>
        <w:t>2023</w:t>
      </w:r>
      <w:r>
        <w:rPr>
          <w:rFonts w:ascii="Arial Narrow" w:hAnsi="Arial Narrow" w:cs="Arial"/>
          <w:sz w:val="24"/>
        </w:rPr>
        <w:t>.</w:t>
      </w:r>
    </w:p>
    <w:p w14:paraId="52FC1C65" w14:textId="77777777" w:rsidR="000B3DA8" w:rsidRDefault="000B3DA8">
      <w:pPr>
        <w:jc w:val="both"/>
        <w:rPr>
          <w:rFonts w:ascii="Arial Narrow" w:hAnsi="Arial Narrow" w:cs="Arial"/>
          <w:sz w:val="24"/>
        </w:rPr>
      </w:pPr>
    </w:p>
    <w:p w14:paraId="2CDA296E" w14:textId="77777777" w:rsidR="000B3DA8" w:rsidRPr="004D321F" w:rsidRDefault="000B3DA8">
      <w:pPr>
        <w:pStyle w:val="Ttulo2"/>
        <w:rPr>
          <w:rFonts w:ascii="Arial Black" w:hAnsi="Arial Black" w:cs="Arial"/>
          <w:i/>
          <w:u w:val="none"/>
        </w:rPr>
      </w:pPr>
      <w:r w:rsidRPr="004D321F">
        <w:rPr>
          <w:rFonts w:ascii="Arial Black" w:hAnsi="Arial Black" w:cs="Arial"/>
          <w:i/>
          <w:u w:val="none"/>
        </w:rPr>
        <w:t>D E C L A R A Ç Ã O</w:t>
      </w:r>
    </w:p>
    <w:p w14:paraId="48743987" w14:textId="77777777" w:rsidR="000B3DA8" w:rsidRPr="008D5E19" w:rsidRDefault="000B3DA8">
      <w:pPr>
        <w:jc w:val="both"/>
        <w:rPr>
          <w:rFonts w:ascii="Arial Narrow" w:hAnsi="Arial Narrow" w:cs="Arial"/>
          <w:sz w:val="24"/>
        </w:rPr>
      </w:pPr>
    </w:p>
    <w:p w14:paraId="2DCFBE58" w14:textId="77777777" w:rsidR="00CF37A5" w:rsidRDefault="00CF37A5">
      <w:pPr>
        <w:spacing w:line="480" w:lineRule="auto"/>
        <w:jc w:val="both"/>
        <w:rPr>
          <w:rFonts w:ascii="Arial Narrow" w:hAnsi="Arial Narrow" w:cs="Arial"/>
          <w:sz w:val="24"/>
        </w:rPr>
      </w:pPr>
    </w:p>
    <w:p w14:paraId="15C608B1" w14:textId="003171F4" w:rsidR="006A6931" w:rsidRPr="00883DB3" w:rsidRDefault="000B3DA8" w:rsidP="00883DB3">
      <w:pPr>
        <w:pStyle w:val="Corpodetexto"/>
        <w:spacing w:line="360" w:lineRule="auto"/>
        <w:ind w:firstLine="709"/>
        <w:rPr>
          <w:rFonts w:ascii="Arial Narrow" w:hAnsi="Arial Narrow" w:cs="Arial"/>
          <w:b/>
          <w:szCs w:val="24"/>
        </w:rPr>
      </w:pPr>
      <w:r w:rsidRPr="009A188F">
        <w:rPr>
          <w:rFonts w:ascii="Arial Narrow" w:hAnsi="Arial Narrow" w:cs="Arial"/>
          <w:szCs w:val="24"/>
        </w:rPr>
        <w:t>Declaro, para os devidos fins, que o</w:t>
      </w:r>
      <w:r w:rsidR="004C1C57">
        <w:rPr>
          <w:rFonts w:ascii="Arial Narrow" w:hAnsi="Arial Narrow" w:cs="Arial"/>
          <w:szCs w:val="24"/>
        </w:rPr>
        <w:t>s</w:t>
      </w:r>
      <w:r w:rsidRPr="009A188F">
        <w:rPr>
          <w:rFonts w:ascii="Arial Narrow" w:hAnsi="Arial Narrow" w:cs="Arial"/>
          <w:szCs w:val="24"/>
        </w:rPr>
        <w:t xml:space="preserve"> professor</w:t>
      </w:r>
      <w:r w:rsidR="004C1C57">
        <w:rPr>
          <w:rFonts w:ascii="Arial Narrow" w:hAnsi="Arial Narrow" w:cs="Arial"/>
          <w:szCs w:val="24"/>
        </w:rPr>
        <w:t>es abaixo relacionados</w:t>
      </w:r>
      <w:r w:rsidR="006A6931">
        <w:rPr>
          <w:rFonts w:ascii="Arial Narrow" w:hAnsi="Arial Narrow" w:cs="Arial"/>
          <w:szCs w:val="24"/>
        </w:rPr>
        <w:t xml:space="preserve"> </w:t>
      </w:r>
      <w:r w:rsidR="00963FF7">
        <w:rPr>
          <w:rFonts w:ascii="Arial Narrow" w:hAnsi="Arial Narrow" w:cs="Arial"/>
          <w:szCs w:val="24"/>
        </w:rPr>
        <w:t>constituíram a banca examinadora da defesa pública d</w:t>
      </w:r>
      <w:r w:rsidR="00345FAC">
        <w:rPr>
          <w:rFonts w:ascii="Arial Narrow" w:hAnsi="Arial Narrow" w:cs="Arial"/>
          <w:szCs w:val="24"/>
        </w:rPr>
        <w:t>a</w:t>
      </w:r>
      <w:r w:rsidR="00963FF7">
        <w:rPr>
          <w:rFonts w:ascii="Arial Narrow" w:hAnsi="Arial Narrow" w:cs="Arial"/>
          <w:szCs w:val="24"/>
        </w:rPr>
        <w:t xml:space="preserve"> </w:t>
      </w:r>
      <w:r w:rsidR="00C4526D">
        <w:rPr>
          <w:rFonts w:ascii="Arial Narrow" w:hAnsi="Arial Narrow" w:cs="Arial"/>
          <w:szCs w:val="24"/>
        </w:rPr>
        <w:t xml:space="preserve">Qualificação da </w:t>
      </w:r>
      <w:r w:rsidR="00287D46">
        <w:rPr>
          <w:rFonts w:ascii="Arial Narrow" w:hAnsi="Arial Narrow" w:cs="Arial"/>
          <w:szCs w:val="24"/>
        </w:rPr>
        <w:t>Dissertação</w:t>
      </w:r>
      <w:r w:rsidR="00C4526D">
        <w:rPr>
          <w:rFonts w:ascii="Arial Narrow" w:hAnsi="Arial Narrow" w:cs="Arial"/>
          <w:szCs w:val="24"/>
        </w:rPr>
        <w:t xml:space="preserve"> </w:t>
      </w:r>
      <w:r w:rsidR="00963FF7">
        <w:rPr>
          <w:rFonts w:ascii="Arial Narrow" w:hAnsi="Arial Narrow" w:cs="Arial"/>
          <w:szCs w:val="24"/>
        </w:rPr>
        <w:t xml:space="preserve">de </w:t>
      </w:r>
      <w:r w:rsidR="00287D46">
        <w:rPr>
          <w:rFonts w:ascii="Arial Narrow" w:hAnsi="Arial Narrow" w:cs="Arial"/>
          <w:szCs w:val="24"/>
        </w:rPr>
        <w:t>Mestrado</w:t>
      </w:r>
      <w:r w:rsidR="00963FF7">
        <w:rPr>
          <w:rFonts w:ascii="Arial Narrow" w:hAnsi="Arial Narrow" w:cs="Arial"/>
          <w:szCs w:val="24"/>
        </w:rPr>
        <w:t xml:space="preserve"> d</w:t>
      </w:r>
      <w:r w:rsidR="00A5396F">
        <w:rPr>
          <w:rFonts w:ascii="Arial Narrow" w:hAnsi="Arial Narrow" w:cs="Arial"/>
          <w:szCs w:val="24"/>
        </w:rPr>
        <w:t>o</w:t>
      </w:r>
      <w:r w:rsidR="00963FF7">
        <w:rPr>
          <w:rFonts w:ascii="Arial Narrow" w:hAnsi="Arial Narrow" w:cs="Arial"/>
          <w:szCs w:val="24"/>
        </w:rPr>
        <w:t xml:space="preserve"> alun</w:t>
      </w:r>
      <w:r w:rsidR="00A5396F">
        <w:rPr>
          <w:rFonts w:ascii="Arial Narrow" w:hAnsi="Arial Narrow" w:cs="Arial"/>
          <w:szCs w:val="24"/>
        </w:rPr>
        <w:t>o</w:t>
      </w:r>
      <w:r w:rsidR="00963FF7">
        <w:rPr>
          <w:rFonts w:ascii="Arial Narrow" w:hAnsi="Arial Narrow" w:cs="Arial"/>
          <w:szCs w:val="24"/>
        </w:rPr>
        <w:t xml:space="preserve"> </w:t>
      </w:r>
      <w:r w:rsidR="00A5396F">
        <w:rPr>
          <w:rFonts w:ascii="Arial Narrow" w:hAnsi="Arial Narrow" w:cs="Arial"/>
          <w:b/>
          <w:bCs/>
          <w:szCs w:val="24"/>
        </w:rPr>
        <w:t>Franchesco Sanches dos Santos</w:t>
      </w:r>
      <w:r w:rsidR="00963FF7">
        <w:rPr>
          <w:rFonts w:ascii="Arial Narrow" w:hAnsi="Arial Narrow" w:cs="Arial"/>
          <w:b/>
          <w:szCs w:val="24"/>
        </w:rPr>
        <w:t xml:space="preserve"> </w:t>
      </w:r>
      <w:r w:rsidR="00963FF7" w:rsidRPr="00963FF7">
        <w:rPr>
          <w:rFonts w:ascii="Arial Narrow" w:hAnsi="Arial Narrow" w:cs="Arial"/>
          <w:szCs w:val="24"/>
        </w:rPr>
        <w:t>intitulado</w:t>
      </w:r>
      <w:r w:rsidR="00963FF7">
        <w:rPr>
          <w:rFonts w:ascii="Arial Narrow" w:hAnsi="Arial Narrow" w:cs="Arial"/>
          <w:b/>
          <w:szCs w:val="24"/>
        </w:rPr>
        <w:t xml:space="preserve"> “</w:t>
      </w:r>
      <w:r w:rsidR="00846BB3" w:rsidRPr="00E27A2F">
        <w:rPr>
          <w:rFonts w:ascii="Arial Narrow" w:hAnsi="Arial Narrow" w:cs="Tahoma"/>
          <w:b/>
        </w:rPr>
        <w:t>Modelos De Previsão De Séries Temporais Aplicados A Um Caso De Sistema De Abastecimento De Água</w:t>
      </w:r>
      <w:r w:rsidR="00883DB3">
        <w:rPr>
          <w:rFonts w:ascii="Arial Narrow" w:hAnsi="Arial Narrow" w:cs="Arial"/>
          <w:b/>
          <w:szCs w:val="24"/>
        </w:rPr>
        <w:t>”</w:t>
      </w:r>
      <w:r w:rsidR="00963FF7">
        <w:rPr>
          <w:rFonts w:ascii="Arial Narrow" w:hAnsi="Arial Narrow" w:cs="Arial"/>
          <w:b/>
          <w:szCs w:val="24"/>
        </w:rPr>
        <w:t xml:space="preserve">, </w:t>
      </w:r>
      <w:r w:rsidR="00963FF7" w:rsidRPr="00963FF7">
        <w:rPr>
          <w:rFonts w:ascii="Arial Narrow" w:hAnsi="Arial Narrow" w:cs="Arial"/>
          <w:szCs w:val="24"/>
        </w:rPr>
        <w:t>área de concentração</w:t>
      </w:r>
      <w:r w:rsidR="00963FF7">
        <w:rPr>
          <w:rFonts w:ascii="Arial Narrow" w:hAnsi="Arial Narrow" w:cs="Arial"/>
          <w:szCs w:val="24"/>
        </w:rPr>
        <w:t xml:space="preserve"> </w:t>
      </w:r>
      <w:r w:rsidR="00963FF7" w:rsidRPr="00963FF7">
        <w:rPr>
          <w:rFonts w:ascii="Arial Narrow" w:hAnsi="Arial Narrow" w:cs="Arial"/>
          <w:b/>
          <w:szCs w:val="24"/>
        </w:rPr>
        <w:t>“</w:t>
      </w:r>
      <w:r w:rsidR="00846BB3" w:rsidRPr="00846BB3">
        <w:rPr>
          <w:rFonts w:ascii="Arial Narrow" w:hAnsi="Arial Narrow" w:cs="Arial"/>
          <w:b/>
          <w:szCs w:val="24"/>
        </w:rPr>
        <w:t>Automação e Controle de Sistemas</w:t>
      </w:r>
      <w:r w:rsidR="00963FF7" w:rsidRPr="00963FF7">
        <w:rPr>
          <w:rFonts w:ascii="Arial Narrow" w:hAnsi="Arial Narrow" w:cs="Arial"/>
          <w:b/>
          <w:szCs w:val="24"/>
        </w:rPr>
        <w:t>”</w:t>
      </w:r>
      <w:r w:rsidR="00963FF7">
        <w:rPr>
          <w:rFonts w:ascii="Arial Narrow" w:hAnsi="Arial Narrow" w:cs="Arial"/>
          <w:b/>
          <w:szCs w:val="24"/>
        </w:rPr>
        <w:t xml:space="preserve"> </w:t>
      </w:r>
      <w:r w:rsidR="00963FF7" w:rsidRPr="00963FF7">
        <w:rPr>
          <w:rFonts w:ascii="Arial Narrow" w:hAnsi="Arial Narrow" w:cs="Arial"/>
          <w:szCs w:val="24"/>
        </w:rPr>
        <w:t xml:space="preserve">defendido no dia </w:t>
      </w:r>
      <w:r w:rsidR="004557EC">
        <w:rPr>
          <w:rFonts w:ascii="Arial Narrow" w:hAnsi="Arial Narrow" w:cs="Arial"/>
          <w:b/>
          <w:szCs w:val="24"/>
        </w:rPr>
        <w:t>4</w:t>
      </w:r>
      <w:r w:rsidR="00963FF7">
        <w:rPr>
          <w:rFonts w:ascii="Arial Narrow" w:hAnsi="Arial Narrow" w:cs="Arial"/>
          <w:b/>
          <w:szCs w:val="24"/>
        </w:rPr>
        <w:t xml:space="preserve"> de </w:t>
      </w:r>
      <w:r w:rsidR="004557EC">
        <w:rPr>
          <w:rFonts w:ascii="Arial Narrow" w:hAnsi="Arial Narrow" w:cs="Arial"/>
          <w:b/>
          <w:szCs w:val="24"/>
        </w:rPr>
        <w:t xml:space="preserve">dezembro </w:t>
      </w:r>
      <w:r w:rsidR="00963FF7">
        <w:rPr>
          <w:rFonts w:ascii="Arial Narrow" w:hAnsi="Arial Narrow" w:cs="Arial"/>
          <w:b/>
          <w:szCs w:val="24"/>
        </w:rPr>
        <w:t>de 20</w:t>
      </w:r>
      <w:r w:rsidR="00846BB3">
        <w:rPr>
          <w:rFonts w:ascii="Arial Narrow" w:hAnsi="Arial Narrow" w:cs="Arial"/>
          <w:b/>
          <w:szCs w:val="24"/>
        </w:rPr>
        <w:t>23</w:t>
      </w:r>
      <w:r w:rsidR="00963FF7">
        <w:rPr>
          <w:rFonts w:ascii="Arial Narrow" w:hAnsi="Arial Narrow" w:cs="Arial"/>
          <w:b/>
          <w:szCs w:val="24"/>
        </w:rPr>
        <w:t xml:space="preserve">, </w:t>
      </w:r>
      <w:r w:rsidR="00963FF7" w:rsidRPr="00963FF7">
        <w:rPr>
          <w:rFonts w:ascii="Arial Narrow" w:hAnsi="Arial Narrow" w:cs="Arial"/>
          <w:szCs w:val="24"/>
        </w:rPr>
        <w:t>no Programa de Pós-Graduação em Engenharia de Produção e Sistemas da Pontifícia Universidade Católica do Paraná</w:t>
      </w:r>
      <w:r w:rsidR="00963FF7">
        <w:rPr>
          <w:rFonts w:ascii="Arial Narrow" w:hAnsi="Arial Narrow" w:cs="Arial"/>
          <w:szCs w:val="24"/>
        </w:rPr>
        <w:t>.</w:t>
      </w:r>
    </w:p>
    <w:p w14:paraId="69483628" w14:textId="77777777" w:rsidR="0048640E" w:rsidRDefault="0048640E" w:rsidP="00685E24">
      <w:pPr>
        <w:pStyle w:val="Corpodetexto"/>
        <w:spacing w:line="360" w:lineRule="auto"/>
        <w:ind w:firstLine="709"/>
        <w:rPr>
          <w:rFonts w:ascii="Arial Narrow" w:hAnsi="Arial Narrow" w:cs="Arial"/>
          <w:szCs w:val="24"/>
        </w:rPr>
      </w:pPr>
    </w:p>
    <w:p w14:paraId="12527DCB" w14:textId="3BDD4911" w:rsidR="00883DB3" w:rsidRDefault="00883DB3" w:rsidP="00883DB3">
      <w:pPr>
        <w:pStyle w:val="Corpodetexto3"/>
        <w:tabs>
          <w:tab w:val="left" w:pos="284"/>
          <w:tab w:val="left" w:pos="2977"/>
          <w:tab w:val="left" w:pos="6379"/>
        </w:tabs>
        <w:rPr>
          <w:rFonts w:ascii="Arial Narrow" w:hAnsi="Arial Narrow" w:cs="Arial"/>
          <w:sz w:val="24"/>
          <w:szCs w:val="24"/>
        </w:rPr>
      </w:pPr>
      <w:r w:rsidRPr="00C239E5">
        <w:rPr>
          <w:rFonts w:ascii="Arial Narrow" w:hAnsi="Arial Narrow" w:cs="Arial"/>
          <w:sz w:val="24"/>
          <w:szCs w:val="24"/>
        </w:rPr>
        <w:t xml:space="preserve">Prof. Dr. </w:t>
      </w:r>
      <w:r w:rsidR="00846BB3">
        <w:rPr>
          <w:rFonts w:ascii="Arial Narrow" w:hAnsi="Arial Narrow" w:cs="Arial"/>
          <w:sz w:val="24"/>
          <w:szCs w:val="24"/>
        </w:rPr>
        <w:t>Leandro dos Santos Coelho</w:t>
      </w:r>
      <w:r>
        <w:rPr>
          <w:rFonts w:ascii="Arial Narrow" w:hAnsi="Arial Narrow" w:cs="Arial"/>
          <w:sz w:val="24"/>
          <w:szCs w:val="24"/>
        </w:rPr>
        <w:t xml:space="preserve"> (Orientador);</w:t>
      </w:r>
    </w:p>
    <w:p w14:paraId="01B07F62" w14:textId="61003504" w:rsidR="00883DB3" w:rsidRDefault="001C2E7D" w:rsidP="00883DB3">
      <w:pPr>
        <w:pStyle w:val="Corpodetexto3"/>
        <w:tabs>
          <w:tab w:val="left" w:pos="284"/>
          <w:tab w:val="left" w:pos="2977"/>
          <w:tab w:val="left" w:pos="63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Prof. Dr</w:t>
      </w:r>
      <w:r w:rsidR="00EA705F" w:rsidRPr="00EA705F">
        <w:rPr>
          <w:rFonts w:ascii="Arial Narrow" w:hAnsi="Arial Narrow" w:cs="Arial"/>
          <w:sz w:val="24"/>
          <w:szCs w:val="24"/>
          <w:vertAlign w:val="superscript"/>
        </w:rPr>
        <w:t>a</w:t>
      </w:r>
      <w:r>
        <w:rPr>
          <w:rFonts w:ascii="Arial Narrow" w:hAnsi="Arial Narrow" w:cs="Arial"/>
          <w:sz w:val="24"/>
          <w:szCs w:val="24"/>
        </w:rPr>
        <w:t xml:space="preserve">. </w:t>
      </w:r>
      <w:r w:rsidR="00846BB3" w:rsidRPr="00846BB3">
        <w:rPr>
          <w:rFonts w:ascii="Arial Narrow" w:hAnsi="Arial Narrow" w:cs="Arial"/>
          <w:sz w:val="24"/>
          <w:szCs w:val="24"/>
        </w:rPr>
        <w:t>Viviana Cocco Mariani</w:t>
      </w:r>
      <w:r w:rsidR="00883DB3">
        <w:rPr>
          <w:rFonts w:ascii="Arial Narrow" w:hAnsi="Arial Narrow" w:cs="Arial"/>
          <w:sz w:val="24"/>
          <w:szCs w:val="24"/>
        </w:rPr>
        <w:t xml:space="preserve"> (Coorientador);</w:t>
      </w:r>
    </w:p>
    <w:p w14:paraId="7931A6FC" w14:textId="0528FC49" w:rsidR="00F105F3" w:rsidRPr="00883DB3" w:rsidRDefault="00883DB3" w:rsidP="00846BB3">
      <w:pPr>
        <w:pStyle w:val="Corpodetexto3"/>
        <w:tabs>
          <w:tab w:val="left" w:pos="284"/>
          <w:tab w:val="left" w:pos="2977"/>
          <w:tab w:val="left" w:pos="63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Prof. Dr. </w:t>
      </w:r>
      <w:r w:rsidR="004557EC" w:rsidRPr="004557EC">
        <w:rPr>
          <w:rFonts w:ascii="Arial Narrow" w:hAnsi="Arial Narrow" w:cs="Arial"/>
          <w:sz w:val="24"/>
          <w:szCs w:val="24"/>
        </w:rPr>
        <w:t>Gilberto Reynoso Meza</w:t>
      </w:r>
      <w:r w:rsidR="004557EC" w:rsidRPr="004557EC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(Membro Interno)</w:t>
      </w:r>
      <w:r w:rsidR="00846BB3" w:rsidRPr="00883DB3">
        <w:rPr>
          <w:rFonts w:ascii="Arial Narrow" w:hAnsi="Arial Narrow" w:cs="Arial"/>
          <w:sz w:val="24"/>
          <w:szCs w:val="24"/>
        </w:rPr>
        <w:t xml:space="preserve"> </w:t>
      </w:r>
    </w:p>
    <w:p w14:paraId="1CCC1D57" w14:textId="51A953E0" w:rsidR="00AB6A73" w:rsidRPr="00883DB3" w:rsidRDefault="00AB6A73" w:rsidP="00AB6A73">
      <w:pPr>
        <w:pStyle w:val="Corpodetexto3"/>
        <w:tabs>
          <w:tab w:val="left" w:pos="284"/>
          <w:tab w:val="left" w:pos="2977"/>
          <w:tab w:val="left" w:pos="63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Prof. Dr. </w:t>
      </w:r>
      <w:r w:rsidRPr="00AB6A73">
        <w:rPr>
          <w:rFonts w:ascii="Arial Narrow" w:hAnsi="Arial Narrow" w:cs="Arial"/>
          <w:sz w:val="24"/>
          <w:szCs w:val="24"/>
        </w:rPr>
        <w:t>Matheus Henrique Dal Molin Ribeiro</w:t>
      </w:r>
      <w:r w:rsidRPr="004557EC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(Membro </w:t>
      </w:r>
      <w:r>
        <w:rPr>
          <w:rFonts w:ascii="Arial Narrow" w:hAnsi="Arial Narrow" w:cs="Arial"/>
          <w:sz w:val="24"/>
          <w:szCs w:val="24"/>
        </w:rPr>
        <w:t>Externo (</w:t>
      </w:r>
      <w:r w:rsidR="00EA705F">
        <w:rPr>
          <w:rFonts w:ascii="Arial Narrow" w:hAnsi="Arial Narrow" w:cs="Arial"/>
          <w:sz w:val="24"/>
          <w:szCs w:val="24"/>
        </w:rPr>
        <w:t>UTFPR)</w:t>
      </w:r>
      <w:r>
        <w:rPr>
          <w:rFonts w:ascii="Arial Narrow" w:hAnsi="Arial Narrow" w:cs="Arial"/>
          <w:sz w:val="24"/>
          <w:szCs w:val="24"/>
        </w:rPr>
        <w:t>)</w:t>
      </w:r>
      <w:r w:rsidRPr="00883DB3">
        <w:rPr>
          <w:rFonts w:ascii="Arial Narrow" w:hAnsi="Arial Narrow" w:cs="Arial"/>
          <w:sz w:val="24"/>
          <w:szCs w:val="24"/>
        </w:rPr>
        <w:t xml:space="preserve"> </w:t>
      </w:r>
    </w:p>
    <w:p w14:paraId="00E01340" w14:textId="77777777" w:rsidR="007B62BC" w:rsidRDefault="007B62BC" w:rsidP="00AB6A73">
      <w:pPr>
        <w:spacing w:line="360" w:lineRule="auto"/>
        <w:jc w:val="both"/>
        <w:rPr>
          <w:rFonts w:ascii="Arial Narrow" w:hAnsi="Arial Narrow" w:cs="Arial"/>
          <w:sz w:val="22"/>
        </w:rPr>
      </w:pPr>
    </w:p>
    <w:p w14:paraId="2F4F41E9" w14:textId="77777777" w:rsidR="007B62BC" w:rsidRDefault="007B62BC" w:rsidP="00C90184">
      <w:pPr>
        <w:spacing w:line="360" w:lineRule="auto"/>
        <w:ind w:firstLine="708"/>
        <w:jc w:val="both"/>
        <w:rPr>
          <w:rFonts w:ascii="Arial Narrow" w:hAnsi="Arial Narrow" w:cs="Arial"/>
          <w:sz w:val="22"/>
        </w:rPr>
      </w:pPr>
    </w:p>
    <w:p w14:paraId="0EA06250" w14:textId="77777777" w:rsidR="000B3DA8" w:rsidRPr="00B721E6" w:rsidRDefault="000B3DA8" w:rsidP="00CA2CB4">
      <w:pPr>
        <w:pStyle w:val="Corpodetexto2"/>
        <w:spacing w:line="360" w:lineRule="auto"/>
        <w:ind w:left="2833" w:right="-234" w:firstLine="707"/>
        <w:rPr>
          <w:rFonts w:ascii="Arial Narrow" w:hAnsi="Arial Narrow" w:cs="Arial"/>
        </w:rPr>
      </w:pPr>
    </w:p>
    <w:p w14:paraId="39E84DCC" w14:textId="77777777" w:rsidR="000B3DA8" w:rsidRPr="00480F51" w:rsidRDefault="000B3DA8">
      <w:pPr>
        <w:jc w:val="center"/>
        <w:rPr>
          <w:rFonts w:ascii="Arial Narrow" w:hAnsi="Arial Narrow" w:cs="Arial"/>
          <w:b/>
          <w:i/>
          <w:sz w:val="24"/>
        </w:rPr>
      </w:pPr>
      <w:r w:rsidRPr="000A2D0E">
        <w:rPr>
          <w:rFonts w:ascii="Arial Narrow" w:hAnsi="Arial Narrow" w:cs="Arial"/>
          <w:b/>
          <w:i/>
          <w:smallCaps/>
          <w:sz w:val="24"/>
        </w:rPr>
        <w:t xml:space="preserve">Prof. </w:t>
      </w:r>
      <w:r w:rsidR="000A2D0E" w:rsidRPr="000A2D0E">
        <w:rPr>
          <w:rFonts w:ascii="Arial Narrow" w:hAnsi="Arial Narrow" w:cs="Arial"/>
          <w:b/>
          <w:i/>
          <w:smallCaps/>
          <w:sz w:val="24"/>
        </w:rPr>
        <w:t>Osíris Canciglieri Júnior</w:t>
      </w:r>
    </w:p>
    <w:p w14:paraId="1FFD6C2E" w14:textId="77777777" w:rsidR="000B3DA8" w:rsidRDefault="000956AA">
      <w:pPr>
        <w:jc w:val="center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  <w:lang w:val="pt-PT"/>
        </w:rPr>
        <w:t>Coordenador</w:t>
      </w:r>
      <w:r w:rsidR="000B3DA8">
        <w:rPr>
          <w:rFonts w:ascii="Arial Narrow" w:hAnsi="Arial Narrow" w:cs="Arial"/>
          <w:sz w:val="24"/>
          <w:lang w:val="pt-PT"/>
        </w:rPr>
        <w:t xml:space="preserve"> do </w:t>
      </w:r>
      <w:r w:rsidR="000B3DA8">
        <w:rPr>
          <w:rFonts w:ascii="Arial Narrow" w:hAnsi="Arial Narrow" w:cs="Arial"/>
          <w:sz w:val="24"/>
        </w:rPr>
        <w:t xml:space="preserve">Programa de Pós-Graduação em </w:t>
      </w:r>
    </w:p>
    <w:p w14:paraId="582BF36E" w14:textId="77777777" w:rsidR="000B3DA8" w:rsidRDefault="000B3DA8">
      <w:pPr>
        <w:jc w:val="center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Engenharia de Produção e Sistemas - PPGEPS</w:t>
      </w:r>
    </w:p>
    <w:p w14:paraId="2926B12F" w14:textId="77777777" w:rsidR="000B3DA8" w:rsidRDefault="000B3DA8">
      <w:pPr>
        <w:jc w:val="right"/>
        <w:rPr>
          <w:rFonts w:ascii="Arial Narrow" w:hAnsi="Arial Narrow"/>
          <w:sz w:val="24"/>
        </w:rPr>
      </w:pPr>
    </w:p>
    <w:sectPr w:rsidR="000B3DA8" w:rsidSect="004D321F">
      <w:headerReference w:type="default" r:id="rId8"/>
      <w:footerReference w:type="default" r:id="rId9"/>
      <w:pgSz w:w="16840" w:h="11907" w:orient="landscape" w:code="9"/>
      <w:pgMar w:top="1693" w:right="1701" w:bottom="1134" w:left="1899" w:header="1134" w:footer="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4CCB" w14:textId="77777777" w:rsidR="006C1E0A" w:rsidRDefault="006C1E0A">
      <w:r>
        <w:separator/>
      </w:r>
    </w:p>
  </w:endnote>
  <w:endnote w:type="continuationSeparator" w:id="0">
    <w:p w14:paraId="21834432" w14:textId="77777777" w:rsidR="006C1E0A" w:rsidRDefault="006C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AD2B" w14:textId="77777777" w:rsidR="004D321F" w:rsidRDefault="004D321F" w:rsidP="004D321F">
    <w:pPr>
      <w:pStyle w:val="Rodap"/>
      <w:rPr>
        <w:rFonts w:ascii="Calibri" w:eastAsia="Calibri" w:hAnsi="Calibri"/>
        <w:sz w:val="22"/>
        <w:szCs w:val="22"/>
        <w:lang w:eastAsia="en-US"/>
      </w:rPr>
    </w:pPr>
  </w:p>
  <w:p w14:paraId="604B122D" w14:textId="77777777" w:rsidR="004D321F" w:rsidRPr="004F1C15" w:rsidRDefault="004D321F" w:rsidP="004D321F">
    <w:pPr>
      <w:pStyle w:val="Rodap"/>
      <w:rPr>
        <w:rFonts w:ascii="Calibri" w:eastAsia="Calibri" w:hAnsi="Calibri"/>
        <w:sz w:val="22"/>
        <w:szCs w:val="22"/>
        <w:lang w:eastAsia="en-US"/>
      </w:rPr>
    </w:pPr>
    <w:r w:rsidRPr="004F1C15">
      <w:rPr>
        <w:rFonts w:ascii="Calibri" w:eastAsia="Calibri" w:hAnsi="Calibri"/>
        <w:sz w:val="22"/>
        <w:szCs w:val="22"/>
        <w:lang w:eastAsia="en-US"/>
      </w:rPr>
      <w:t>Rua Imaculada Conceição, 1155 - Prado Velho – CEP: 80215-901 - Curitiba - Paraná - Brasil</w:t>
    </w:r>
  </w:p>
  <w:p w14:paraId="3B053418" w14:textId="77777777" w:rsidR="004D321F" w:rsidRPr="004F1C15" w:rsidRDefault="004D321F" w:rsidP="004D321F">
    <w:pPr>
      <w:pStyle w:val="Rodap"/>
      <w:rPr>
        <w:rFonts w:ascii="Calibri" w:eastAsia="Calibri" w:hAnsi="Calibri"/>
        <w:sz w:val="22"/>
        <w:szCs w:val="22"/>
        <w:lang w:eastAsia="en-US"/>
      </w:rPr>
    </w:pPr>
    <w:r w:rsidRPr="004F1C15">
      <w:rPr>
        <w:rFonts w:ascii="Calibri" w:eastAsia="Calibri" w:hAnsi="Calibri"/>
        <w:sz w:val="22"/>
        <w:szCs w:val="22"/>
        <w:lang w:eastAsia="en-US"/>
      </w:rPr>
      <w:t xml:space="preserve">Tel: +55 41 3271-2579 </w:t>
    </w:r>
    <w:hyperlink r:id="rId1" w:history="1">
      <w:r w:rsidRPr="004F1C15">
        <w:rPr>
          <w:rFonts w:ascii="Calibri" w:eastAsia="Calibri" w:hAnsi="Calibri"/>
          <w:sz w:val="22"/>
          <w:szCs w:val="22"/>
          <w:u w:val="single"/>
          <w:lang w:eastAsia="en-US"/>
        </w:rPr>
        <w:t>www.pucpr.br/ppgeps</w:t>
      </w:r>
    </w:hyperlink>
    <w:r w:rsidRPr="004F1C15">
      <w:rPr>
        <w:rFonts w:ascii="Calibri" w:eastAsia="Calibri" w:hAnsi="Calibri"/>
        <w:sz w:val="22"/>
        <w:szCs w:val="22"/>
        <w:lang w:eastAsia="en-US"/>
      </w:rPr>
      <w:t xml:space="preserve">  </w:t>
    </w:r>
  </w:p>
  <w:p w14:paraId="51AC5E33" w14:textId="77777777" w:rsidR="00A87647" w:rsidRDefault="00A87647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12CA" w14:textId="77777777" w:rsidR="006C1E0A" w:rsidRDefault="006C1E0A">
      <w:r>
        <w:separator/>
      </w:r>
    </w:p>
  </w:footnote>
  <w:footnote w:type="continuationSeparator" w:id="0">
    <w:p w14:paraId="39F38322" w14:textId="77777777" w:rsidR="006C1E0A" w:rsidRDefault="006C1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CA03" w14:textId="1CADAEF9" w:rsidR="004D321F" w:rsidRDefault="00213A36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E6F9913" wp14:editId="12F6AF3F">
          <wp:simplePos x="0" y="0"/>
          <wp:positionH relativeFrom="margin">
            <wp:posOffset>-614045</wp:posOffset>
          </wp:positionH>
          <wp:positionV relativeFrom="margin">
            <wp:posOffset>-866140</wp:posOffset>
          </wp:positionV>
          <wp:extent cx="590550" cy="790575"/>
          <wp:effectExtent l="0" t="0" r="0" b="0"/>
          <wp:wrapSquare wrapText="bothSides"/>
          <wp:docPr id="1" name="Imagem 0" descr="p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uc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A505215" wp14:editId="4C7C457E">
              <wp:simplePos x="0" y="0"/>
              <wp:positionH relativeFrom="column">
                <wp:posOffset>45720</wp:posOffset>
              </wp:positionH>
              <wp:positionV relativeFrom="paragraph">
                <wp:posOffset>-527685</wp:posOffset>
              </wp:positionV>
              <wp:extent cx="4515485" cy="734060"/>
              <wp:effectExtent l="0" t="0" r="0" b="0"/>
              <wp:wrapSquare wrapText="bothSides"/>
              <wp:docPr id="19428247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5485" cy="73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DADB" w14:textId="77777777" w:rsidR="004D321F" w:rsidRDefault="004D321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5FDB444" w14:textId="77777777" w:rsidR="004D321F" w:rsidRPr="004D321F" w:rsidRDefault="004D321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4D321F">
                            <w:rPr>
                              <w:sz w:val="22"/>
                              <w:szCs w:val="22"/>
                            </w:rPr>
                            <w:t>Pontifícia Universidade Católica do Paraná</w:t>
                          </w:r>
                        </w:p>
                        <w:p w14:paraId="10F94ABB" w14:textId="77777777" w:rsidR="004D321F" w:rsidRPr="004D321F" w:rsidRDefault="004D321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4D321F">
                            <w:rPr>
                              <w:sz w:val="22"/>
                              <w:szCs w:val="22"/>
                            </w:rPr>
                            <w:t>Escola Politécnica</w:t>
                          </w:r>
                        </w:p>
                        <w:p w14:paraId="46B499FC" w14:textId="77777777" w:rsidR="004D321F" w:rsidRPr="004D321F" w:rsidRDefault="004D321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4D321F">
                            <w:rPr>
                              <w:sz w:val="22"/>
                              <w:szCs w:val="22"/>
                            </w:rPr>
                            <w:t>Programa de Pós-Graduação em Engenharia de Produção e Sistemas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5052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.6pt;margin-top:-41.55pt;width:355.55pt;height:57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" stroked="f">
              <v:textbox style="mso-fit-shape-to-text:t">
                <w:txbxContent>
                  <w:p w14:paraId="0669DADB" w14:textId="77777777" w:rsidR="004D321F" w:rsidRDefault="004D321F">
                    <w:pPr>
                      <w:rPr>
                        <w:sz w:val="22"/>
                        <w:szCs w:val="22"/>
                      </w:rPr>
                    </w:pPr>
                  </w:p>
                  <w:p w14:paraId="25FDB444" w14:textId="77777777" w:rsidR="004D321F" w:rsidRPr="004D321F" w:rsidRDefault="004D321F">
                    <w:pPr>
                      <w:rPr>
                        <w:sz w:val="22"/>
                        <w:szCs w:val="22"/>
                      </w:rPr>
                    </w:pPr>
                    <w:r w:rsidRPr="004D321F">
                      <w:rPr>
                        <w:sz w:val="22"/>
                        <w:szCs w:val="22"/>
                      </w:rPr>
                      <w:t>Pontifícia Universidade Católica do Paraná</w:t>
                    </w:r>
                  </w:p>
                  <w:p w14:paraId="10F94ABB" w14:textId="77777777" w:rsidR="004D321F" w:rsidRPr="004D321F" w:rsidRDefault="004D321F">
                    <w:pPr>
                      <w:rPr>
                        <w:sz w:val="22"/>
                        <w:szCs w:val="22"/>
                      </w:rPr>
                    </w:pPr>
                    <w:r w:rsidRPr="004D321F">
                      <w:rPr>
                        <w:sz w:val="22"/>
                        <w:szCs w:val="22"/>
                      </w:rPr>
                      <w:t>Escola Politécnica</w:t>
                    </w:r>
                  </w:p>
                  <w:p w14:paraId="46B499FC" w14:textId="77777777" w:rsidR="004D321F" w:rsidRPr="004D321F" w:rsidRDefault="004D321F">
                    <w:pPr>
                      <w:rPr>
                        <w:sz w:val="22"/>
                        <w:szCs w:val="22"/>
                      </w:rPr>
                    </w:pPr>
                    <w:r w:rsidRPr="004D321F">
                      <w:rPr>
                        <w:sz w:val="22"/>
                        <w:szCs w:val="22"/>
                      </w:rPr>
                      <w:t>Programa de Pós-Graduação em Engenharia de Produção e Sistemas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F"/>
    <w:rsid w:val="00002B9E"/>
    <w:rsid w:val="00006C2E"/>
    <w:rsid w:val="00014AB5"/>
    <w:rsid w:val="00016688"/>
    <w:rsid w:val="00021AC7"/>
    <w:rsid w:val="000442E2"/>
    <w:rsid w:val="00045258"/>
    <w:rsid w:val="00045DEE"/>
    <w:rsid w:val="000478A3"/>
    <w:rsid w:val="000529CA"/>
    <w:rsid w:val="00072FD0"/>
    <w:rsid w:val="00074F6E"/>
    <w:rsid w:val="0007564E"/>
    <w:rsid w:val="00080A35"/>
    <w:rsid w:val="000811B0"/>
    <w:rsid w:val="000831A6"/>
    <w:rsid w:val="000956AA"/>
    <w:rsid w:val="000973F8"/>
    <w:rsid w:val="000A0872"/>
    <w:rsid w:val="000A2D0E"/>
    <w:rsid w:val="000A3D27"/>
    <w:rsid w:val="000B1F76"/>
    <w:rsid w:val="000B3DA8"/>
    <w:rsid w:val="000B418D"/>
    <w:rsid w:val="000C06FB"/>
    <w:rsid w:val="000C140E"/>
    <w:rsid w:val="000C2F1C"/>
    <w:rsid w:val="000C50F2"/>
    <w:rsid w:val="000D5E71"/>
    <w:rsid w:val="000E3BCB"/>
    <w:rsid w:val="000E51E4"/>
    <w:rsid w:val="000E7D06"/>
    <w:rsid w:val="000F2698"/>
    <w:rsid w:val="000F7E5B"/>
    <w:rsid w:val="0010137B"/>
    <w:rsid w:val="0010608F"/>
    <w:rsid w:val="0010711C"/>
    <w:rsid w:val="00114746"/>
    <w:rsid w:val="0012360E"/>
    <w:rsid w:val="001247E8"/>
    <w:rsid w:val="00127779"/>
    <w:rsid w:val="00133873"/>
    <w:rsid w:val="00136981"/>
    <w:rsid w:val="0014409C"/>
    <w:rsid w:val="001469A6"/>
    <w:rsid w:val="00155D0D"/>
    <w:rsid w:val="00157357"/>
    <w:rsid w:val="00162105"/>
    <w:rsid w:val="00162E7A"/>
    <w:rsid w:val="00171F81"/>
    <w:rsid w:val="001808FB"/>
    <w:rsid w:val="00187FAD"/>
    <w:rsid w:val="00192C54"/>
    <w:rsid w:val="00196F5B"/>
    <w:rsid w:val="001A2FAC"/>
    <w:rsid w:val="001B0A97"/>
    <w:rsid w:val="001B345F"/>
    <w:rsid w:val="001B7123"/>
    <w:rsid w:val="001C2E7D"/>
    <w:rsid w:val="001D3236"/>
    <w:rsid w:val="001D7C9F"/>
    <w:rsid w:val="001E06FD"/>
    <w:rsid w:val="00201187"/>
    <w:rsid w:val="00212E77"/>
    <w:rsid w:val="00212F19"/>
    <w:rsid w:val="00213A36"/>
    <w:rsid w:val="002159A7"/>
    <w:rsid w:val="00215BC9"/>
    <w:rsid w:val="002321B1"/>
    <w:rsid w:val="00242366"/>
    <w:rsid w:val="00250719"/>
    <w:rsid w:val="00250FAF"/>
    <w:rsid w:val="002610A0"/>
    <w:rsid w:val="0026351E"/>
    <w:rsid w:val="00263BF8"/>
    <w:rsid w:val="00266432"/>
    <w:rsid w:val="002750EC"/>
    <w:rsid w:val="00283317"/>
    <w:rsid w:val="00287D46"/>
    <w:rsid w:val="00290BE1"/>
    <w:rsid w:val="00292C99"/>
    <w:rsid w:val="00293ACA"/>
    <w:rsid w:val="00294C83"/>
    <w:rsid w:val="002A0070"/>
    <w:rsid w:val="002C2697"/>
    <w:rsid w:val="002C588A"/>
    <w:rsid w:val="002C7701"/>
    <w:rsid w:val="002D5BF5"/>
    <w:rsid w:val="002E529B"/>
    <w:rsid w:val="002F1816"/>
    <w:rsid w:val="002F5550"/>
    <w:rsid w:val="00300517"/>
    <w:rsid w:val="00301A5D"/>
    <w:rsid w:val="00304A50"/>
    <w:rsid w:val="00305426"/>
    <w:rsid w:val="003058C2"/>
    <w:rsid w:val="003175DA"/>
    <w:rsid w:val="00320C41"/>
    <w:rsid w:val="00333DE7"/>
    <w:rsid w:val="003365A7"/>
    <w:rsid w:val="003418E6"/>
    <w:rsid w:val="00342B82"/>
    <w:rsid w:val="00343071"/>
    <w:rsid w:val="00345FAC"/>
    <w:rsid w:val="00357252"/>
    <w:rsid w:val="003577DB"/>
    <w:rsid w:val="00371540"/>
    <w:rsid w:val="00372784"/>
    <w:rsid w:val="00386F89"/>
    <w:rsid w:val="00387CAA"/>
    <w:rsid w:val="003933B4"/>
    <w:rsid w:val="003B2C45"/>
    <w:rsid w:val="003B2D1E"/>
    <w:rsid w:val="003B429E"/>
    <w:rsid w:val="003C3660"/>
    <w:rsid w:val="003D057A"/>
    <w:rsid w:val="003D193B"/>
    <w:rsid w:val="003D41F8"/>
    <w:rsid w:val="003D4415"/>
    <w:rsid w:val="003D4BE8"/>
    <w:rsid w:val="003D7FEB"/>
    <w:rsid w:val="003E6A2A"/>
    <w:rsid w:val="003F1A1C"/>
    <w:rsid w:val="003F4676"/>
    <w:rsid w:val="003F7EA9"/>
    <w:rsid w:val="00401145"/>
    <w:rsid w:val="004021D2"/>
    <w:rsid w:val="00407699"/>
    <w:rsid w:val="00411004"/>
    <w:rsid w:val="0041252C"/>
    <w:rsid w:val="004253A1"/>
    <w:rsid w:val="0043642E"/>
    <w:rsid w:val="004470FF"/>
    <w:rsid w:val="004505DA"/>
    <w:rsid w:val="00450B38"/>
    <w:rsid w:val="004557EC"/>
    <w:rsid w:val="00466872"/>
    <w:rsid w:val="004700E5"/>
    <w:rsid w:val="00475FF2"/>
    <w:rsid w:val="00480F51"/>
    <w:rsid w:val="0048640E"/>
    <w:rsid w:val="004913A0"/>
    <w:rsid w:val="004A301D"/>
    <w:rsid w:val="004C1C57"/>
    <w:rsid w:val="004C46EE"/>
    <w:rsid w:val="004D321F"/>
    <w:rsid w:val="004E5168"/>
    <w:rsid w:val="005001EE"/>
    <w:rsid w:val="00501383"/>
    <w:rsid w:val="00514891"/>
    <w:rsid w:val="00520ACE"/>
    <w:rsid w:val="00522460"/>
    <w:rsid w:val="0052721E"/>
    <w:rsid w:val="00532BBC"/>
    <w:rsid w:val="0053605D"/>
    <w:rsid w:val="00553D18"/>
    <w:rsid w:val="00555CAA"/>
    <w:rsid w:val="00556764"/>
    <w:rsid w:val="00575341"/>
    <w:rsid w:val="00580D73"/>
    <w:rsid w:val="005873E1"/>
    <w:rsid w:val="005B41CB"/>
    <w:rsid w:val="005B6637"/>
    <w:rsid w:val="005C0D1A"/>
    <w:rsid w:val="005D55C2"/>
    <w:rsid w:val="005E1C0E"/>
    <w:rsid w:val="005E56E6"/>
    <w:rsid w:val="005F7315"/>
    <w:rsid w:val="005F79E3"/>
    <w:rsid w:val="0060592A"/>
    <w:rsid w:val="00611321"/>
    <w:rsid w:val="00620CD3"/>
    <w:rsid w:val="006221B2"/>
    <w:rsid w:val="006312E6"/>
    <w:rsid w:val="00631658"/>
    <w:rsid w:val="00634277"/>
    <w:rsid w:val="0063486B"/>
    <w:rsid w:val="006430B7"/>
    <w:rsid w:val="00643156"/>
    <w:rsid w:val="00645412"/>
    <w:rsid w:val="00646130"/>
    <w:rsid w:val="00650DDB"/>
    <w:rsid w:val="006536E4"/>
    <w:rsid w:val="006815DB"/>
    <w:rsid w:val="00685E24"/>
    <w:rsid w:val="00686820"/>
    <w:rsid w:val="006A0FA9"/>
    <w:rsid w:val="006A2465"/>
    <w:rsid w:val="006A35B1"/>
    <w:rsid w:val="006A3BB2"/>
    <w:rsid w:val="006A6931"/>
    <w:rsid w:val="006A7A3D"/>
    <w:rsid w:val="006B19BD"/>
    <w:rsid w:val="006B1CAC"/>
    <w:rsid w:val="006C01AE"/>
    <w:rsid w:val="006C1E0A"/>
    <w:rsid w:val="006E60D5"/>
    <w:rsid w:val="006E695A"/>
    <w:rsid w:val="00710B98"/>
    <w:rsid w:val="00713B5C"/>
    <w:rsid w:val="007162CF"/>
    <w:rsid w:val="007215EF"/>
    <w:rsid w:val="00724D42"/>
    <w:rsid w:val="00733F36"/>
    <w:rsid w:val="007373A7"/>
    <w:rsid w:val="00747235"/>
    <w:rsid w:val="00751781"/>
    <w:rsid w:val="00751B89"/>
    <w:rsid w:val="007560D9"/>
    <w:rsid w:val="0075757C"/>
    <w:rsid w:val="00764A7B"/>
    <w:rsid w:val="00767205"/>
    <w:rsid w:val="00772BFC"/>
    <w:rsid w:val="00775346"/>
    <w:rsid w:val="00783692"/>
    <w:rsid w:val="00785DFB"/>
    <w:rsid w:val="007B62BC"/>
    <w:rsid w:val="007C26E7"/>
    <w:rsid w:val="007C325A"/>
    <w:rsid w:val="007C4CA1"/>
    <w:rsid w:val="007E350D"/>
    <w:rsid w:val="007E4552"/>
    <w:rsid w:val="007F6805"/>
    <w:rsid w:val="00817724"/>
    <w:rsid w:val="00821CA8"/>
    <w:rsid w:val="00830F92"/>
    <w:rsid w:val="00832BBF"/>
    <w:rsid w:val="00837122"/>
    <w:rsid w:val="00846BB3"/>
    <w:rsid w:val="008522D0"/>
    <w:rsid w:val="00854EC6"/>
    <w:rsid w:val="008557A0"/>
    <w:rsid w:val="00855C88"/>
    <w:rsid w:val="0085788B"/>
    <w:rsid w:val="00857DFC"/>
    <w:rsid w:val="0086084B"/>
    <w:rsid w:val="00867616"/>
    <w:rsid w:val="00870981"/>
    <w:rsid w:val="00883DB3"/>
    <w:rsid w:val="00884B51"/>
    <w:rsid w:val="008911F6"/>
    <w:rsid w:val="00892449"/>
    <w:rsid w:val="00896D4E"/>
    <w:rsid w:val="008A5497"/>
    <w:rsid w:val="008A6E70"/>
    <w:rsid w:val="008B42B9"/>
    <w:rsid w:val="008C127D"/>
    <w:rsid w:val="008C6A02"/>
    <w:rsid w:val="008D4B17"/>
    <w:rsid w:val="008D52F4"/>
    <w:rsid w:val="008D5904"/>
    <w:rsid w:val="008D5E19"/>
    <w:rsid w:val="008D6536"/>
    <w:rsid w:val="008D796F"/>
    <w:rsid w:val="008E44B1"/>
    <w:rsid w:val="008E6206"/>
    <w:rsid w:val="00903017"/>
    <w:rsid w:val="00911DF7"/>
    <w:rsid w:val="00913BA1"/>
    <w:rsid w:val="009158D8"/>
    <w:rsid w:val="00916A67"/>
    <w:rsid w:val="009307D0"/>
    <w:rsid w:val="00931D74"/>
    <w:rsid w:val="00933928"/>
    <w:rsid w:val="00946891"/>
    <w:rsid w:val="00963FF7"/>
    <w:rsid w:val="00966FCA"/>
    <w:rsid w:val="00982C15"/>
    <w:rsid w:val="009A188F"/>
    <w:rsid w:val="009A3910"/>
    <w:rsid w:val="009A4A29"/>
    <w:rsid w:val="009B5E87"/>
    <w:rsid w:val="009B708D"/>
    <w:rsid w:val="009C0896"/>
    <w:rsid w:val="009D2999"/>
    <w:rsid w:val="009E187A"/>
    <w:rsid w:val="009E4E41"/>
    <w:rsid w:val="009E51CD"/>
    <w:rsid w:val="009F0D91"/>
    <w:rsid w:val="009F3000"/>
    <w:rsid w:val="00A02587"/>
    <w:rsid w:val="00A33C26"/>
    <w:rsid w:val="00A46C91"/>
    <w:rsid w:val="00A51382"/>
    <w:rsid w:val="00A5396F"/>
    <w:rsid w:val="00A63560"/>
    <w:rsid w:val="00A64E58"/>
    <w:rsid w:val="00A7420F"/>
    <w:rsid w:val="00A7619A"/>
    <w:rsid w:val="00A76AA8"/>
    <w:rsid w:val="00A80DE2"/>
    <w:rsid w:val="00A82734"/>
    <w:rsid w:val="00A83AE3"/>
    <w:rsid w:val="00A87647"/>
    <w:rsid w:val="00AA1AF1"/>
    <w:rsid w:val="00AA3E20"/>
    <w:rsid w:val="00AA57F6"/>
    <w:rsid w:val="00AB6A73"/>
    <w:rsid w:val="00AB79C0"/>
    <w:rsid w:val="00AC3195"/>
    <w:rsid w:val="00AC4F9A"/>
    <w:rsid w:val="00AD7482"/>
    <w:rsid w:val="00AE6CC3"/>
    <w:rsid w:val="00B057F5"/>
    <w:rsid w:val="00B069D5"/>
    <w:rsid w:val="00B0713D"/>
    <w:rsid w:val="00B12DC2"/>
    <w:rsid w:val="00B6091C"/>
    <w:rsid w:val="00B64A82"/>
    <w:rsid w:val="00B721E6"/>
    <w:rsid w:val="00B760E9"/>
    <w:rsid w:val="00B77AF0"/>
    <w:rsid w:val="00B8457A"/>
    <w:rsid w:val="00B96627"/>
    <w:rsid w:val="00BA0970"/>
    <w:rsid w:val="00BB097A"/>
    <w:rsid w:val="00BB3566"/>
    <w:rsid w:val="00BC3759"/>
    <w:rsid w:val="00BC5B02"/>
    <w:rsid w:val="00BC6978"/>
    <w:rsid w:val="00BD6D0D"/>
    <w:rsid w:val="00BE238C"/>
    <w:rsid w:val="00BF7648"/>
    <w:rsid w:val="00C148B2"/>
    <w:rsid w:val="00C24C8F"/>
    <w:rsid w:val="00C2526C"/>
    <w:rsid w:val="00C4526D"/>
    <w:rsid w:val="00C53445"/>
    <w:rsid w:val="00C64678"/>
    <w:rsid w:val="00C654AD"/>
    <w:rsid w:val="00C711F4"/>
    <w:rsid w:val="00C754D6"/>
    <w:rsid w:val="00C76437"/>
    <w:rsid w:val="00C812DE"/>
    <w:rsid w:val="00C90184"/>
    <w:rsid w:val="00CA2CB4"/>
    <w:rsid w:val="00CB6890"/>
    <w:rsid w:val="00CB774E"/>
    <w:rsid w:val="00CD4B47"/>
    <w:rsid w:val="00CE67D5"/>
    <w:rsid w:val="00CE7415"/>
    <w:rsid w:val="00CF1705"/>
    <w:rsid w:val="00CF3202"/>
    <w:rsid w:val="00CF37A5"/>
    <w:rsid w:val="00D10C17"/>
    <w:rsid w:val="00D13B3E"/>
    <w:rsid w:val="00D26D69"/>
    <w:rsid w:val="00D33172"/>
    <w:rsid w:val="00D36EAC"/>
    <w:rsid w:val="00D42B72"/>
    <w:rsid w:val="00D53FC9"/>
    <w:rsid w:val="00D574C1"/>
    <w:rsid w:val="00D67069"/>
    <w:rsid w:val="00D73EC9"/>
    <w:rsid w:val="00D756B5"/>
    <w:rsid w:val="00D765B0"/>
    <w:rsid w:val="00D825CD"/>
    <w:rsid w:val="00D828C8"/>
    <w:rsid w:val="00D836A4"/>
    <w:rsid w:val="00D85F81"/>
    <w:rsid w:val="00D907AC"/>
    <w:rsid w:val="00D9254E"/>
    <w:rsid w:val="00D93323"/>
    <w:rsid w:val="00DB59AD"/>
    <w:rsid w:val="00DC1011"/>
    <w:rsid w:val="00DC3A50"/>
    <w:rsid w:val="00DD3A23"/>
    <w:rsid w:val="00DE302A"/>
    <w:rsid w:val="00DE3C7D"/>
    <w:rsid w:val="00DE66F3"/>
    <w:rsid w:val="00DF00BB"/>
    <w:rsid w:val="00DF1D4A"/>
    <w:rsid w:val="00DF365C"/>
    <w:rsid w:val="00DF4976"/>
    <w:rsid w:val="00E044DC"/>
    <w:rsid w:val="00E1259F"/>
    <w:rsid w:val="00E15522"/>
    <w:rsid w:val="00E15D4F"/>
    <w:rsid w:val="00E2586C"/>
    <w:rsid w:val="00E37184"/>
    <w:rsid w:val="00E43A83"/>
    <w:rsid w:val="00E44CAC"/>
    <w:rsid w:val="00E44D53"/>
    <w:rsid w:val="00E55617"/>
    <w:rsid w:val="00E55F1C"/>
    <w:rsid w:val="00E66AC2"/>
    <w:rsid w:val="00E72573"/>
    <w:rsid w:val="00E736FE"/>
    <w:rsid w:val="00E87CE4"/>
    <w:rsid w:val="00EA705F"/>
    <w:rsid w:val="00EC4BE2"/>
    <w:rsid w:val="00ED0EE2"/>
    <w:rsid w:val="00ED5AAE"/>
    <w:rsid w:val="00ED5D39"/>
    <w:rsid w:val="00EE5BED"/>
    <w:rsid w:val="00EE5CA5"/>
    <w:rsid w:val="00F00EA8"/>
    <w:rsid w:val="00F105F3"/>
    <w:rsid w:val="00F11396"/>
    <w:rsid w:val="00F13324"/>
    <w:rsid w:val="00F27BD7"/>
    <w:rsid w:val="00F30C8E"/>
    <w:rsid w:val="00F33151"/>
    <w:rsid w:val="00F35DB9"/>
    <w:rsid w:val="00F37252"/>
    <w:rsid w:val="00F52923"/>
    <w:rsid w:val="00F54F86"/>
    <w:rsid w:val="00F61267"/>
    <w:rsid w:val="00F63108"/>
    <w:rsid w:val="00F72822"/>
    <w:rsid w:val="00F85E35"/>
    <w:rsid w:val="00FA598B"/>
    <w:rsid w:val="00FA5C15"/>
    <w:rsid w:val="00FA72C6"/>
    <w:rsid w:val="00FC0011"/>
    <w:rsid w:val="00FC118D"/>
    <w:rsid w:val="00FC38D5"/>
    <w:rsid w:val="00FC6D1A"/>
    <w:rsid w:val="00FD7F0C"/>
    <w:rsid w:val="00FE24AB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FE7268"/>
  <w15:chartTrackingRefBased/>
  <w15:docId w15:val="{64A874BC-DE5A-441B-840F-F9853488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64E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i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24"/>
      <w:lang w:val="pt-PT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 w:cs="Arial"/>
      <w:b/>
      <w:i/>
      <w:color w:val="000000"/>
      <w:sz w:val="24"/>
      <w:lang w:val="pt-PT"/>
    </w:rPr>
  </w:style>
  <w:style w:type="paragraph" w:styleId="Ttulo5">
    <w:name w:val="heading 5"/>
    <w:basedOn w:val="Normal"/>
    <w:next w:val="Normal"/>
    <w:qFormat/>
    <w:pPr>
      <w:keepNext/>
      <w:ind w:left="709"/>
      <w:jc w:val="both"/>
      <w:outlineLvl w:val="4"/>
    </w:pPr>
    <w:rPr>
      <w:rFonts w:ascii="Arial Narrow" w:hAnsi="Arial Narrow" w:cs="Tahoma"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link w:val="CorpodetextoChar"/>
    <w:pPr>
      <w:spacing w:line="480" w:lineRule="auto"/>
      <w:jc w:val="both"/>
    </w:pPr>
    <w:rPr>
      <w:sz w:val="24"/>
    </w:rPr>
  </w:style>
  <w:style w:type="paragraph" w:styleId="Corpodetexto2">
    <w:name w:val="Body Text 2"/>
    <w:basedOn w:val="Normal"/>
    <w:link w:val="Corpodetexto2Char"/>
    <w:pPr>
      <w:spacing w:line="480" w:lineRule="auto"/>
      <w:jc w:val="both"/>
    </w:pPr>
    <w:rPr>
      <w:sz w:val="24"/>
    </w:rPr>
  </w:style>
  <w:style w:type="paragraph" w:styleId="Ttulo">
    <w:name w:val="Title"/>
    <w:basedOn w:val="Normal"/>
    <w:qFormat/>
    <w:pPr>
      <w:spacing w:line="480" w:lineRule="auto"/>
      <w:jc w:val="center"/>
    </w:pPr>
    <w:rPr>
      <w:b/>
      <w:sz w:val="24"/>
    </w:rPr>
  </w:style>
  <w:style w:type="paragraph" w:styleId="Corpodetexto3">
    <w:name w:val="Body Text 3"/>
    <w:basedOn w:val="Normal"/>
    <w:link w:val="Corpodetexto3Char"/>
    <w:pPr>
      <w:jc w:val="both"/>
    </w:pPr>
  </w:style>
  <w:style w:type="paragraph" w:styleId="Subttulo">
    <w:name w:val="Subtitle"/>
    <w:basedOn w:val="Normal"/>
    <w:qFormat/>
    <w:pPr>
      <w:spacing w:line="480" w:lineRule="auto"/>
      <w:jc w:val="center"/>
    </w:pPr>
    <w:rPr>
      <w:rFonts w:ascii="Arial" w:hAnsi="Arial" w:cs="Arial"/>
      <w:b/>
      <w:sz w:val="28"/>
    </w:rPr>
  </w:style>
  <w:style w:type="character" w:styleId="nfase">
    <w:name w:val="Emphasis"/>
    <w:qFormat/>
    <w:rPr>
      <w:i/>
      <w:iCs/>
    </w:rPr>
  </w:style>
  <w:style w:type="character" w:customStyle="1" w:styleId="Corpodetexto2Char">
    <w:name w:val="Corpo de texto 2 Char"/>
    <w:link w:val="Corpodetexto2"/>
    <w:rsid w:val="006312E6"/>
    <w:rPr>
      <w:sz w:val="24"/>
    </w:rPr>
  </w:style>
  <w:style w:type="character" w:customStyle="1" w:styleId="Ttulo2Char">
    <w:name w:val="Título 2 Char"/>
    <w:link w:val="Ttulo2"/>
    <w:rsid w:val="000831A6"/>
    <w:rPr>
      <w:b/>
      <w:sz w:val="30"/>
      <w:u w:val="single"/>
    </w:rPr>
  </w:style>
  <w:style w:type="character" w:customStyle="1" w:styleId="CorpodetextoChar">
    <w:name w:val="Corpo de texto Char"/>
    <w:link w:val="Corpodetexto"/>
    <w:rsid w:val="000831A6"/>
    <w:rPr>
      <w:sz w:val="24"/>
    </w:rPr>
  </w:style>
  <w:style w:type="character" w:customStyle="1" w:styleId="CabealhoChar">
    <w:name w:val="Cabeçalho Char"/>
    <w:link w:val="Cabealho"/>
    <w:uiPriority w:val="99"/>
    <w:rsid w:val="00686820"/>
  </w:style>
  <w:style w:type="character" w:customStyle="1" w:styleId="RodapChar">
    <w:name w:val="Rodapé Char"/>
    <w:link w:val="Rodap"/>
    <w:uiPriority w:val="99"/>
    <w:rsid w:val="00686820"/>
  </w:style>
  <w:style w:type="paragraph" w:styleId="Textodebalo">
    <w:name w:val="Balloon Text"/>
    <w:basedOn w:val="Normal"/>
    <w:link w:val="TextodebaloChar"/>
    <w:rsid w:val="008911F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911F6"/>
    <w:rPr>
      <w:rFonts w:ascii="Segoe UI" w:hAnsi="Segoe UI" w:cs="Segoe UI"/>
      <w:sz w:val="18"/>
      <w:szCs w:val="18"/>
    </w:rPr>
  </w:style>
  <w:style w:type="character" w:customStyle="1" w:styleId="Corpodetexto3Char">
    <w:name w:val="Corpo de texto 3 Char"/>
    <w:link w:val="Corpodetexto3"/>
    <w:rsid w:val="00E2586C"/>
  </w:style>
  <w:style w:type="character" w:styleId="Refdecomentrio">
    <w:name w:val="annotation reference"/>
    <w:rsid w:val="00963FF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63FF7"/>
  </w:style>
  <w:style w:type="character" w:customStyle="1" w:styleId="TextodecomentrioChar">
    <w:name w:val="Texto de comentário Char"/>
    <w:basedOn w:val="Fontepargpadro"/>
    <w:link w:val="Textodecomentrio"/>
    <w:rsid w:val="00963FF7"/>
  </w:style>
  <w:style w:type="paragraph" w:styleId="Assuntodocomentrio">
    <w:name w:val="annotation subject"/>
    <w:basedOn w:val="Textodecomentrio"/>
    <w:next w:val="Textodecomentrio"/>
    <w:link w:val="AssuntodocomentrioChar"/>
    <w:rsid w:val="003365A7"/>
    <w:rPr>
      <w:b/>
      <w:bCs/>
    </w:rPr>
  </w:style>
  <w:style w:type="character" w:customStyle="1" w:styleId="AssuntodocomentrioChar">
    <w:name w:val="Assunto do comentário Char"/>
    <w:link w:val="Assuntodocomentrio"/>
    <w:rsid w:val="00336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pr.br/ppge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membro%20banca%20mes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BC459-F506-414B-89F6-E8BD7744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membro banca mest.dot</Template>
  <TotalTime>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Curitiba, 08 de janeiro de 1999</vt:lpstr>
    </vt:vector>
  </TitlesOfParts>
  <Company>PUC</Company>
  <LinksUpToDate>false</LinksUpToDate>
  <CharactersWithSpaces>927</CharactersWithSpaces>
  <SharedDoc>false</SharedDoc>
  <HLinks>
    <vt:vector size="6" baseType="variant">
      <vt:variant>
        <vt:i4>6357102</vt:i4>
      </vt:variant>
      <vt:variant>
        <vt:i4>0</vt:i4>
      </vt:variant>
      <vt:variant>
        <vt:i4>0</vt:i4>
      </vt:variant>
      <vt:variant>
        <vt:i4>5</vt:i4>
      </vt:variant>
      <vt:variant>
        <vt:lpwstr>http://www.pucpr.br/ppgeps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Tchesko</dc:creator>
  <cp:keywords/>
  <cp:lastModifiedBy>Franchesco Sanches dos Santos</cp:lastModifiedBy>
  <cp:revision>5</cp:revision>
  <cp:lastPrinted>2017-03-28T19:10:00Z</cp:lastPrinted>
  <dcterms:created xsi:type="dcterms:W3CDTF">2023-11-28T15:09:00Z</dcterms:created>
  <dcterms:modified xsi:type="dcterms:W3CDTF">2023-11-28T22:27:00Z</dcterms:modified>
</cp:coreProperties>
</file>